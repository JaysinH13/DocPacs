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D2C6" w14:textId="0CF0C8C5" w:rsidR="005269FE" w:rsidRPr="005269FE" w:rsidRDefault="004B07CB" w:rsidP="005269FE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Documentation Packet </w:t>
      </w:r>
      <w:r w:rsidRPr="00A85ABB">
        <w:rPr>
          <w:rStyle w:val="BookTitle"/>
          <w:sz w:val="24"/>
          <w:szCs w:val="24"/>
        </w:rPr>
        <w:t>Week Ending</w:t>
      </w:r>
      <w:r w:rsidR="00536EEB">
        <w:rPr>
          <w:rStyle w:val="BookTitle"/>
          <w:sz w:val="24"/>
          <w:szCs w:val="24"/>
        </w:rPr>
        <w:t xml:space="preserve"> [MMM DD</w:t>
      </w:r>
      <w:r w:rsidR="00BD6924">
        <w:rPr>
          <w:rStyle w:val="BookTitle"/>
          <w:sz w:val="24"/>
          <w:szCs w:val="24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69FE" w14:paraId="2F888E20" w14:textId="77777777" w:rsidTr="005269FE">
        <w:trPr>
          <w:trHeight w:val="58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B53F91D" w14:textId="77777777" w:rsidR="005269FE" w:rsidRDefault="005269FE" w:rsidP="005269FE">
            <w:pPr>
              <w:rPr>
                <w:b/>
                <w:bCs/>
                <w:i/>
                <w:iCs/>
                <w:spacing w:val="5"/>
                <w:szCs w:val="24"/>
              </w:rPr>
            </w:pPr>
            <w:bookmarkStart w:id="0" w:name="_GoBack"/>
            <w:bookmarkEnd w:id="0"/>
          </w:p>
        </w:tc>
      </w:tr>
    </w:tbl>
    <w:p w14:paraId="359320DA" w14:textId="7C44EA9D" w:rsidR="00BD6924" w:rsidRDefault="00BD6924" w:rsidP="00BD6924">
      <w:pPr>
        <w:pStyle w:val="Heading1"/>
      </w:pPr>
      <w:r>
        <w:t>Goals:</w:t>
      </w:r>
    </w:p>
    <w:p w14:paraId="0ECF974B" w14:textId="2CE9BD74" w:rsidR="00655C23" w:rsidRDefault="006D6977" w:rsidP="00655C23">
      <w:pPr>
        <w:pStyle w:val="ListParagraph"/>
        <w:numPr>
          <w:ilvl w:val="0"/>
          <w:numId w:val="20"/>
        </w:numPr>
      </w:pPr>
      <w:r>
        <w:t>Goal</w:t>
      </w:r>
    </w:p>
    <w:p w14:paraId="4D47F3CC" w14:textId="56771F40" w:rsidR="00C900E5" w:rsidRDefault="00C900E5" w:rsidP="00C900E5">
      <w:pPr>
        <w:pStyle w:val="Heading1"/>
      </w:pPr>
      <w:r>
        <w:t>Included Documentation</w:t>
      </w:r>
    </w:p>
    <w:p w14:paraId="2384B819" w14:textId="4B9E3EF6" w:rsidR="0016152E" w:rsidRDefault="00C335F8" w:rsidP="00C335F8">
      <w:pPr>
        <w:pStyle w:val="ListParagraph"/>
        <w:numPr>
          <w:ilvl w:val="0"/>
          <w:numId w:val="20"/>
        </w:numPr>
      </w:pPr>
      <w:r>
        <w:t>teacher puts this in packet</w:t>
      </w:r>
    </w:p>
    <w:p w14:paraId="2F6FC7B7" w14:textId="3FD864F5" w:rsidR="00C12C95" w:rsidRDefault="001C341E" w:rsidP="00C12C95">
      <w:pPr>
        <w:pStyle w:val="Heading1"/>
      </w:pPr>
      <w:r>
        <w:t>Required Documentation</w:t>
      </w:r>
    </w:p>
    <w:p w14:paraId="60BCD4FE" w14:textId="6E8D51F5" w:rsidR="00091EBD" w:rsidRPr="00091EBD" w:rsidRDefault="00C335F8" w:rsidP="00091EBD">
      <w:pPr>
        <w:pStyle w:val="ListParagraph"/>
        <w:numPr>
          <w:ilvl w:val="0"/>
          <w:numId w:val="31"/>
        </w:numPr>
      </w:pPr>
      <w:r>
        <w:t>Student puts this in packet to turn in</w:t>
      </w:r>
    </w:p>
    <w:p w14:paraId="76FB362D" w14:textId="455C5DE6" w:rsidR="002C35C5" w:rsidRDefault="00193826" w:rsidP="002C35C5">
      <w:pPr>
        <w:pStyle w:val="Heading1"/>
      </w:pPr>
      <w:r>
        <w:t>Changelog</w:t>
      </w:r>
    </w:p>
    <w:p w14:paraId="671FB76C" w14:textId="65A2A251" w:rsidR="00D74D5C" w:rsidRPr="0050325C" w:rsidRDefault="00C335F8" w:rsidP="00822DE1">
      <w:pPr>
        <w:pStyle w:val="ListParagraph"/>
        <w:numPr>
          <w:ilvl w:val="0"/>
          <w:numId w:val="12"/>
        </w:numPr>
      </w:pPr>
      <w:r>
        <w:t>(Optional) Things changed in this packet that need looked out for</w:t>
      </w:r>
      <w:r w:rsidR="00D74D5C" w:rsidRPr="002C35C5">
        <w:br w:type="page"/>
      </w:r>
    </w:p>
    <w:p w14:paraId="58D4D1AB" w14:textId="5B5D706B" w:rsidR="006D2DB9" w:rsidRDefault="00C335F8" w:rsidP="006D2DB9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Goals for this week here</w:t>
      </w:r>
      <w:r w:rsidR="006D2DB9">
        <w:rPr>
          <w:rStyle w:val="Heading1Char"/>
        </w:rPr>
        <w:t>:</w:t>
      </w:r>
    </w:p>
    <w:p w14:paraId="64FA24F2" w14:textId="77777777" w:rsidR="00095BBA" w:rsidRDefault="00095BBA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r>
        <w:br w:type="page"/>
      </w:r>
    </w:p>
    <w:p w14:paraId="319E7FCB" w14:textId="566E6A8A" w:rsidR="007229CC" w:rsidRPr="00A85ABB" w:rsidRDefault="007229CC" w:rsidP="007229CC">
      <w:pPr>
        <w:pStyle w:val="Heading1"/>
      </w:pPr>
      <w:r>
        <w:lastRenderedPageBreak/>
        <w:t>Reflection</w:t>
      </w:r>
    </w:p>
    <w:p w14:paraId="4F40E3FE" w14:textId="61E296B3" w:rsidR="00793B68" w:rsidRPr="00DB0825" w:rsidRDefault="00793B68" w:rsidP="00793B68">
      <w:pPr>
        <w:rPr>
          <w:i/>
          <w:iCs/>
        </w:rPr>
      </w:pPr>
      <w:r w:rsidRPr="00DB0825">
        <w:rPr>
          <w:b/>
          <w:bCs/>
        </w:rPr>
        <w:t>What was the most impactful thing you learned this week?</w:t>
      </w:r>
      <w:r>
        <w:t xml:space="preserve"> </w:t>
      </w:r>
      <w:r w:rsidR="00FA450C" w:rsidRPr="00FA450C">
        <w:rPr>
          <w:b/>
          <w:highlight w:val="yellow"/>
        </w:rPr>
        <w:t>How can/will you use it in the future?</w:t>
      </w:r>
      <w:r w:rsidR="00FA450C">
        <w:rPr>
          <w:b/>
        </w:rPr>
        <w:t xml:space="preserve"> </w:t>
      </w:r>
      <w:r>
        <w:rPr>
          <w:i/>
          <w:iCs/>
        </w:rPr>
        <w:t>This does not have to be computer programming related.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646F8436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6862CC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A2C238C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2FE9E1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9659AD9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A5C7E49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14CB9C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9F258F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72C9F577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780C9C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0B2DF702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DAC114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Default="007229CC" w:rsidP="007229CC">
      <w:pPr>
        <w:rPr>
          <w:sz w:val="32"/>
          <w:szCs w:val="32"/>
        </w:rPr>
      </w:pPr>
    </w:p>
    <w:p w14:paraId="256392D9" w14:textId="201B7FBF" w:rsidR="007229CC" w:rsidRPr="00793B68" w:rsidRDefault="007229CC" w:rsidP="007229CC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 w:rsidR="00FA450C">
        <w:rPr>
          <w:b/>
          <w:bCs/>
        </w:rPr>
        <w:t xml:space="preserve">do </w:t>
      </w:r>
      <w:r w:rsidR="00FA450C" w:rsidRPr="00FA450C">
        <w:rPr>
          <w:b/>
          <w:bCs/>
          <w:i/>
          <w:highlight w:val="yellow"/>
        </w:rPr>
        <w:t>wrong</w:t>
      </w:r>
      <w:r w:rsidR="00FA450C"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356B90E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CDDAF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9B7016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1064CA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4EE5AE96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BD8D62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933079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677CF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D44932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B64A1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3678EC5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CEB16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4C28ECF6" w14:textId="77777777" w:rsidR="00C335F8" w:rsidRDefault="00C335F8"/>
    <w:p w14:paraId="38444D89" w14:textId="77777777" w:rsidR="00C335F8" w:rsidRPr="00793B68" w:rsidRDefault="00C335F8" w:rsidP="00C335F8">
      <w:pPr>
        <w:rPr>
          <w:b/>
          <w:bCs/>
        </w:rPr>
      </w:pPr>
      <w:r w:rsidRPr="00793B68">
        <w:rPr>
          <w:b/>
          <w:bCs/>
        </w:rPr>
        <w:t xml:space="preserve">What did you </w:t>
      </w:r>
      <w:r>
        <w:rPr>
          <w:b/>
          <w:bCs/>
        </w:rPr>
        <w:t xml:space="preserve">do </w:t>
      </w:r>
      <w:r w:rsidRPr="00FA450C">
        <w:rPr>
          <w:b/>
          <w:bCs/>
          <w:i/>
          <w:highlight w:val="yellow"/>
        </w:rPr>
        <w:t>wrong</w:t>
      </w:r>
      <w:r w:rsidRPr="00FA450C">
        <w:rPr>
          <w:b/>
          <w:bCs/>
          <w:i/>
        </w:rPr>
        <w:t xml:space="preserve"> </w:t>
      </w:r>
      <w:r w:rsidRPr="00793B68">
        <w:rPr>
          <w:b/>
          <w:bCs/>
        </w:rPr>
        <w:t>this week that you could do better in the future, and how?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C335F8" w14:paraId="77EA66ED" w14:textId="77777777" w:rsidTr="00521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F5F591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7E719CA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7B978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37817723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794189F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14:paraId="0EB2CF35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C4385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020F3A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CC3D72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F4EC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2FAEB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12C01571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C69D292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DDAE86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0340D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0E8E7DA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21158F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0F1D4C3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784B6A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7239510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87BF99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C17CE10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1A54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6CC3F4DF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493D5D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76E9537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F1EB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2DC5008B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5F5ECE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56331249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B2AA1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BC4D798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05158B5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78C9FB8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98FB2C4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311D31D5" w14:textId="77777777" w:rsidTr="00521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7C3E460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  <w:tr w:rsidR="00C335F8" w:rsidRPr="0097061D" w14:paraId="4C1C7B1A" w14:textId="77777777" w:rsidTr="00521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0D9511" w14:textId="77777777" w:rsidR="00C335F8" w:rsidRPr="0097061D" w:rsidRDefault="00C335F8" w:rsidP="0052190D">
            <w:pPr>
              <w:rPr>
                <w:sz w:val="16"/>
                <w:szCs w:val="16"/>
              </w:rPr>
            </w:pPr>
          </w:p>
        </w:tc>
      </w:tr>
    </w:tbl>
    <w:p w14:paraId="15B90C30" w14:textId="25B47820" w:rsidR="004A0C0D" w:rsidRDefault="004A0C0D" w:rsidP="004A0C0D">
      <w:pPr>
        <w:pStyle w:val="Heading1"/>
      </w:pPr>
      <w:r>
        <w:lastRenderedPageBreak/>
        <w:t>Grading</w:t>
      </w: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4176"/>
        <w:gridCol w:w="1443"/>
        <w:gridCol w:w="1247"/>
        <w:gridCol w:w="1239"/>
        <w:gridCol w:w="1250"/>
        <w:gridCol w:w="455"/>
      </w:tblGrid>
      <w:tr w:rsidR="00C335F8" w14:paraId="1EA37546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top w:val="nil"/>
              <w:left w:val="nil"/>
            </w:tcBorders>
          </w:tcPr>
          <w:p w14:paraId="652950E9" w14:textId="77777777" w:rsidR="00C335F8" w:rsidRDefault="00C335F8" w:rsidP="0052190D"/>
        </w:tc>
        <w:tc>
          <w:tcPr>
            <w:tcW w:w="1247" w:type="dxa"/>
            <w:shd w:val="clear" w:color="auto" w:fill="BFBFBF" w:themeFill="background1" w:themeFillShade="BF"/>
          </w:tcPr>
          <w:p w14:paraId="7D11F0A7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Complete</w:t>
            </w:r>
          </w:p>
        </w:tc>
        <w:tc>
          <w:tcPr>
            <w:tcW w:w="2489" w:type="dxa"/>
            <w:gridSpan w:val="2"/>
            <w:shd w:val="clear" w:color="auto" w:fill="BFBFBF" w:themeFill="background1" w:themeFillShade="BF"/>
          </w:tcPr>
          <w:p w14:paraId="344A3A18" w14:textId="77777777" w:rsidR="00C335F8" w:rsidRPr="00151FA6" w:rsidRDefault="00C335F8" w:rsidP="0052190D">
            <w:pPr>
              <w:rPr>
                <w:sz w:val="20"/>
                <w:szCs w:val="20"/>
              </w:rPr>
            </w:pPr>
            <w:r w:rsidRPr="00151FA6">
              <w:rPr>
                <w:sz w:val="20"/>
                <w:szCs w:val="20"/>
              </w:rPr>
              <w:t>Followed Instructions</w:t>
            </w:r>
          </w:p>
        </w:tc>
      </w:tr>
      <w:tr w:rsidR="00C335F8" w14:paraId="6760511D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FD6CE00" w14:textId="77777777" w:rsidR="00C335F8" w:rsidRDefault="00C335F8" w:rsidP="0052190D">
            <w:r>
              <w:t>Reflection</w:t>
            </w:r>
          </w:p>
        </w:tc>
        <w:tc>
          <w:tcPr>
            <w:tcW w:w="1247" w:type="dxa"/>
          </w:tcPr>
          <w:p w14:paraId="6EA9D27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2489" w:type="dxa"/>
            <w:gridSpan w:val="2"/>
            <w:shd w:val="clear" w:color="auto" w:fill="FFFF00"/>
          </w:tcPr>
          <w:p w14:paraId="03FBA11C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  <w:highlight w:val="yellow"/>
              </w:rPr>
              <w:sym w:font="Wingdings" w:char="F071"/>
            </w:r>
          </w:p>
        </w:tc>
      </w:tr>
      <w:tr w:rsidR="00C335F8" w14:paraId="3B318978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7514AA3C" w14:textId="77777777" w:rsidR="00C335F8" w:rsidRDefault="00C335F8" w:rsidP="0052190D"/>
        </w:tc>
        <w:tc>
          <w:tcPr>
            <w:tcW w:w="3736" w:type="dxa"/>
            <w:gridSpan w:val="3"/>
            <w:shd w:val="clear" w:color="auto" w:fill="BFBFBF" w:themeFill="background1" w:themeFillShade="BF"/>
          </w:tcPr>
          <w:p w14:paraId="34D3C4CC" w14:textId="4050B4AA" w:rsidR="00C335F8" w:rsidRPr="00151FA6" w:rsidRDefault="00C335F8" w:rsidP="00C335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Checked by </w:t>
            </w:r>
            <w:r>
              <w:rPr>
                <w:sz w:val="20"/>
                <w:szCs w:val="20"/>
              </w:rPr>
              <w:t>Teacher</w:t>
            </w:r>
          </w:p>
        </w:tc>
      </w:tr>
      <w:tr w:rsidR="00C335F8" w14:paraId="1EF63698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bottom w:val="single" w:sz="4" w:space="0" w:color="auto"/>
            </w:tcBorders>
          </w:tcPr>
          <w:p w14:paraId="7673A5BE" w14:textId="542B0C27" w:rsidR="00C335F8" w:rsidRDefault="00C335F8" w:rsidP="00C335F8">
            <w:r>
              <w:t>Goal for Week</w:t>
            </w:r>
          </w:p>
        </w:tc>
        <w:tc>
          <w:tcPr>
            <w:tcW w:w="3736" w:type="dxa"/>
            <w:gridSpan w:val="3"/>
          </w:tcPr>
          <w:p w14:paraId="4DAA7278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C335F8" w14:paraId="4B395BCE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  <w:tcBorders>
              <w:left w:val="nil"/>
            </w:tcBorders>
          </w:tcPr>
          <w:p w14:paraId="66992641" w14:textId="77777777" w:rsidR="00C335F8" w:rsidRDefault="00C335F8" w:rsidP="00C335F8">
            <w:pPr>
              <w:jc w:val="center"/>
            </w:pPr>
          </w:p>
        </w:tc>
        <w:tc>
          <w:tcPr>
            <w:tcW w:w="1247" w:type="dxa"/>
            <w:shd w:val="clear" w:color="auto" w:fill="BFBFBF" w:themeFill="background1" w:themeFillShade="BF"/>
          </w:tcPr>
          <w:p w14:paraId="1C5D7EEE" w14:textId="2A1F689C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239" w:type="dxa"/>
            <w:shd w:val="clear" w:color="auto" w:fill="BFBFBF" w:themeFill="background1" w:themeFillShade="BF"/>
          </w:tcPr>
          <w:p w14:paraId="49DB38D7" w14:textId="3F9F2733" w:rsidR="00C335F8" w:rsidRDefault="00C335F8" w:rsidP="00C335F8">
            <w:pPr>
              <w:jc w:val="center"/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14:paraId="7A207BC6" w14:textId="250B1A47" w:rsidR="00C335F8" w:rsidRPr="00390EEB" w:rsidRDefault="00C335F8" w:rsidP="00C335F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</w:p>
        </w:tc>
      </w:tr>
      <w:tr w:rsidR="00C335F8" w14:paraId="1BA37993" w14:textId="77777777" w:rsidTr="00C335F8">
        <w:trPr>
          <w:gridAfter w:val="1"/>
          <w:wAfter w:w="455" w:type="dxa"/>
        </w:trPr>
        <w:tc>
          <w:tcPr>
            <w:tcW w:w="5619" w:type="dxa"/>
            <w:gridSpan w:val="2"/>
          </w:tcPr>
          <w:p w14:paraId="7283D7DB" w14:textId="5609E878" w:rsidR="00C335F8" w:rsidRDefault="00C335F8" w:rsidP="00C335F8">
            <w:r>
              <w:t>In-packet assignment</w:t>
            </w:r>
          </w:p>
        </w:tc>
        <w:tc>
          <w:tcPr>
            <w:tcW w:w="1247" w:type="dxa"/>
          </w:tcPr>
          <w:p w14:paraId="46FCED96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39" w:type="dxa"/>
          </w:tcPr>
          <w:p w14:paraId="7033653D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  <w:tc>
          <w:tcPr>
            <w:tcW w:w="1250" w:type="dxa"/>
          </w:tcPr>
          <w:p w14:paraId="7EBFB584" w14:textId="77777777" w:rsidR="00C335F8" w:rsidRPr="00390EEB" w:rsidRDefault="00C335F8" w:rsidP="0052190D">
            <w:pPr>
              <w:jc w:val="center"/>
              <w:rPr>
                <w:szCs w:val="24"/>
              </w:rPr>
            </w:pPr>
            <w:r w:rsidRPr="00390EEB">
              <w:rPr>
                <w:rFonts w:asciiTheme="minorHAnsi" w:hAnsiTheme="minorHAnsi" w:cstheme="minorHAnsi"/>
                <w:noProof/>
                <w:szCs w:val="24"/>
              </w:rPr>
              <w:sym w:font="Wingdings" w:char="F071"/>
            </w:r>
          </w:p>
        </w:tc>
      </w:tr>
      <w:tr w:rsidR="00D91334" w14:paraId="166A6351" w14:textId="77777777" w:rsidTr="00C335F8">
        <w:tc>
          <w:tcPr>
            <w:tcW w:w="417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B993E62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FAF3DE" w14:textId="26E5144E" w:rsidR="00D91334" w:rsidRDefault="00D91334" w:rsidP="008E3355"/>
        </w:tc>
      </w:tr>
      <w:tr w:rsidR="00D91334" w14:paraId="5A53E953" w14:textId="77777777" w:rsidTr="00C335F8">
        <w:tc>
          <w:tcPr>
            <w:tcW w:w="417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C4F817" w14:textId="77777777" w:rsidR="00D91334" w:rsidRDefault="00D91334" w:rsidP="008E3355"/>
        </w:tc>
        <w:tc>
          <w:tcPr>
            <w:tcW w:w="563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6E738E" w14:textId="77777777" w:rsidR="00D91334" w:rsidRDefault="00D91334" w:rsidP="008E3355"/>
        </w:tc>
      </w:tr>
    </w:tbl>
    <w:p w14:paraId="748094C6" w14:textId="3ED82A3D" w:rsidR="007F1AC6" w:rsidRPr="00F81EE2" w:rsidRDefault="007F1AC6" w:rsidP="007F1AC6">
      <w:pPr>
        <w:pStyle w:val="Heading1"/>
      </w:pPr>
      <w:r>
        <w:t>Documentation 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AC6" w14:paraId="1AE22897" w14:textId="77777777" w:rsidTr="006F327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D87109" w14:textId="77777777" w:rsidR="007F1AC6" w:rsidRDefault="007F1AC6" w:rsidP="006F327D">
            <w:pPr>
              <w:jc w:val="center"/>
            </w:pPr>
            <w:r>
              <w:t>Letter Grade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75188C" w14:textId="5E847471" w:rsidR="007F1AC6" w:rsidRDefault="007F1AC6" w:rsidP="006F327D">
            <w:pPr>
              <w:jc w:val="center"/>
            </w:pPr>
            <w:r>
              <w:t>Miss</w:t>
            </w:r>
            <w:r w:rsidR="00390EEB">
              <w:t xml:space="preserve">ed Checks of </w:t>
            </w:r>
            <w:r w:rsidR="005A13C3">
              <w:t>13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B8821" w14:textId="77777777" w:rsidR="007F1AC6" w:rsidRDefault="007F1AC6" w:rsidP="006F327D">
            <w:pPr>
              <w:jc w:val="center"/>
            </w:pPr>
            <w:r>
              <w:t>Points</w:t>
            </w:r>
          </w:p>
        </w:tc>
      </w:tr>
      <w:tr w:rsidR="005A13C3" w14:paraId="781F994B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3BF115" w14:textId="122866B4" w:rsidR="005A13C3" w:rsidRDefault="005A13C3" w:rsidP="005A13C3">
            <w:pPr>
              <w:jc w:val="center"/>
            </w:pPr>
            <w:r>
              <w:t>A+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9CB6BB" w14:textId="77777777" w:rsidR="005A13C3" w:rsidRDefault="005A13C3" w:rsidP="005A13C3">
            <w:pPr>
              <w:jc w:val="center"/>
            </w:pPr>
            <w:r w:rsidRPr="00CD0539">
              <w:t>0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E1AE066" w14:textId="2D0A0C7F" w:rsidR="005A13C3" w:rsidRDefault="005A13C3" w:rsidP="005A13C3">
            <w:pPr>
              <w:jc w:val="center"/>
            </w:pPr>
            <w:r>
              <w:t>100</w:t>
            </w:r>
          </w:p>
        </w:tc>
      </w:tr>
      <w:tr w:rsidR="005A13C3" w14:paraId="52FD23BF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8D631" w14:textId="552B256B" w:rsidR="005A13C3" w:rsidRDefault="005A13C3" w:rsidP="005A13C3">
            <w:pPr>
              <w:jc w:val="center"/>
            </w:pPr>
            <w:r>
              <w:t>A-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4E110F" w14:textId="77777777" w:rsidR="005A13C3" w:rsidRDefault="005A13C3" w:rsidP="005A13C3">
            <w:pPr>
              <w:jc w:val="center"/>
            </w:pPr>
            <w:r w:rsidRPr="00CD0539">
              <w:t>1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5F13EA5" w14:textId="69ADB6DD" w:rsidR="005A13C3" w:rsidRDefault="005A13C3" w:rsidP="005A13C3">
            <w:pPr>
              <w:jc w:val="center"/>
            </w:pPr>
            <w:r>
              <w:t>92</w:t>
            </w:r>
          </w:p>
        </w:tc>
      </w:tr>
      <w:tr w:rsidR="005A13C3" w14:paraId="03C9DE10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AC75B7" w14:textId="73248FA2" w:rsidR="005A13C3" w:rsidRDefault="005A13C3" w:rsidP="005A13C3">
            <w:pPr>
              <w:jc w:val="center"/>
            </w:pPr>
            <w:r>
              <w:t>B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2CE152" w14:textId="50E43079" w:rsidR="005A13C3" w:rsidRDefault="005A13C3" w:rsidP="005A13C3">
            <w:pPr>
              <w:jc w:val="center"/>
            </w:pPr>
            <w:r>
              <w:t>2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ECCD9BC" w14:textId="564A16C1" w:rsidR="005A13C3" w:rsidRDefault="005A13C3" w:rsidP="005A13C3">
            <w:pPr>
              <w:jc w:val="center"/>
            </w:pPr>
            <w:r>
              <w:t>84</w:t>
            </w:r>
          </w:p>
        </w:tc>
      </w:tr>
      <w:tr w:rsidR="005A13C3" w14:paraId="2FAC1AAA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58BA57" w14:textId="5CA729CB" w:rsidR="005A13C3" w:rsidRDefault="005A13C3" w:rsidP="005A13C3">
            <w:pPr>
              <w:jc w:val="center"/>
            </w:pPr>
            <w:r>
              <w:t>C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F19417" w14:textId="5B1FAD92" w:rsidR="005A13C3" w:rsidRDefault="005A13C3" w:rsidP="005A13C3">
            <w:pPr>
              <w:jc w:val="center"/>
            </w:pPr>
            <w:r>
              <w:t>3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CB1331" w14:textId="0955B5B2" w:rsidR="005A13C3" w:rsidRDefault="005A13C3" w:rsidP="005A13C3">
            <w:pPr>
              <w:jc w:val="center"/>
            </w:pPr>
            <w:r>
              <w:t>76</w:t>
            </w:r>
          </w:p>
        </w:tc>
      </w:tr>
      <w:tr w:rsidR="005A13C3" w14:paraId="0C0D7D57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024D96" w14:textId="59525437" w:rsidR="005A13C3" w:rsidRDefault="005A13C3" w:rsidP="005A13C3">
            <w:pPr>
              <w:jc w:val="center"/>
            </w:pPr>
            <w:r>
              <w:t>D+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677545" w14:textId="222217D7" w:rsidR="005A13C3" w:rsidRDefault="005A13C3" w:rsidP="005A13C3">
            <w:pPr>
              <w:jc w:val="center"/>
            </w:pPr>
            <w:r>
              <w:t>4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D0AA29F" w14:textId="767534C8" w:rsidR="005A13C3" w:rsidRDefault="005A13C3" w:rsidP="005A13C3">
            <w:pPr>
              <w:jc w:val="center"/>
            </w:pPr>
            <w:r>
              <w:t>68</w:t>
            </w:r>
          </w:p>
        </w:tc>
      </w:tr>
      <w:tr w:rsidR="005A13C3" w14:paraId="0198DFF5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69450" w14:textId="4F285504" w:rsidR="005A13C3" w:rsidRDefault="005A13C3" w:rsidP="005A13C3">
            <w:pPr>
              <w:jc w:val="center"/>
            </w:pPr>
            <w:r>
              <w:t>D-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4A145" w14:textId="13FB38F9" w:rsidR="005A13C3" w:rsidRDefault="005A13C3" w:rsidP="005A13C3">
            <w:pPr>
              <w:jc w:val="center"/>
            </w:pPr>
            <w:r>
              <w:t>5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6FBB69A" w14:textId="13D07226" w:rsidR="005A13C3" w:rsidRDefault="005A13C3" w:rsidP="005A13C3">
            <w:pPr>
              <w:jc w:val="center"/>
            </w:pPr>
            <w:r>
              <w:t>60</w:t>
            </w:r>
          </w:p>
        </w:tc>
      </w:tr>
      <w:tr w:rsidR="005A13C3" w14:paraId="26B326DE" w14:textId="77777777" w:rsidTr="00F454F9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F2A2CB" w14:textId="5D3325A7" w:rsidR="005A13C3" w:rsidRDefault="005A13C3" w:rsidP="005A13C3">
            <w:pPr>
              <w:jc w:val="center"/>
            </w:pPr>
            <w:r>
              <w:t>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5C0357" w14:textId="27C57556" w:rsidR="005A13C3" w:rsidRDefault="005A13C3" w:rsidP="005A13C3">
            <w:pPr>
              <w:jc w:val="center"/>
            </w:pPr>
            <w:r>
              <w:t>6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0F8DFEC" w14:textId="69DB03A9" w:rsidR="005A13C3" w:rsidRDefault="005A13C3" w:rsidP="005A13C3">
            <w:pPr>
              <w:jc w:val="center"/>
            </w:pPr>
            <w:r>
              <w:t>52</w:t>
            </w:r>
          </w:p>
        </w:tc>
      </w:tr>
    </w:tbl>
    <w:p w14:paraId="020C22D7" w14:textId="467A6707" w:rsidR="00A065C2" w:rsidRDefault="00A065C2" w:rsidP="000F37AC"/>
    <w:sectPr w:rsidR="00A065C2" w:rsidSect="00132A0C">
      <w:pgSz w:w="12240" w:h="15840" w:orient="landscape" w:code="262"/>
      <w:pgMar w:top="720" w:right="1440" w:bottom="720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D556B" w14:textId="77777777" w:rsidR="00C15650" w:rsidRDefault="00C15650" w:rsidP="00D52BCD">
      <w:pPr>
        <w:spacing w:after="0" w:line="240" w:lineRule="auto"/>
      </w:pPr>
      <w:r>
        <w:separator/>
      </w:r>
    </w:p>
  </w:endnote>
  <w:endnote w:type="continuationSeparator" w:id="0">
    <w:p w14:paraId="24A4E455" w14:textId="77777777" w:rsidR="00C15650" w:rsidRDefault="00C15650" w:rsidP="00D52BCD">
      <w:pPr>
        <w:spacing w:after="0" w:line="240" w:lineRule="auto"/>
      </w:pPr>
      <w:r>
        <w:continuationSeparator/>
      </w:r>
    </w:p>
  </w:endnote>
  <w:endnote w:type="continuationNotice" w:id="1">
    <w:p w14:paraId="5A698A35" w14:textId="77777777" w:rsidR="00C15650" w:rsidRDefault="00C156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0FEB5D" w14:textId="77777777" w:rsidR="00C15650" w:rsidRDefault="00C15650" w:rsidP="00D52BCD">
      <w:pPr>
        <w:spacing w:after="0" w:line="240" w:lineRule="auto"/>
      </w:pPr>
      <w:r>
        <w:separator/>
      </w:r>
    </w:p>
  </w:footnote>
  <w:footnote w:type="continuationSeparator" w:id="0">
    <w:p w14:paraId="639E8567" w14:textId="77777777" w:rsidR="00C15650" w:rsidRDefault="00C15650" w:rsidP="00D52BCD">
      <w:pPr>
        <w:spacing w:after="0" w:line="240" w:lineRule="auto"/>
      </w:pPr>
      <w:r>
        <w:continuationSeparator/>
      </w:r>
    </w:p>
  </w:footnote>
  <w:footnote w:type="continuationNotice" w:id="1">
    <w:p w14:paraId="23FCCF14" w14:textId="77777777" w:rsidR="00C15650" w:rsidRDefault="00C156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27"/>
  </w:num>
  <w:num w:numId="4">
    <w:abstractNumId w:val="23"/>
  </w:num>
  <w:num w:numId="5">
    <w:abstractNumId w:val="5"/>
  </w:num>
  <w:num w:numId="6">
    <w:abstractNumId w:val="25"/>
  </w:num>
  <w:num w:numId="7">
    <w:abstractNumId w:val="9"/>
  </w:num>
  <w:num w:numId="8">
    <w:abstractNumId w:val="3"/>
  </w:num>
  <w:num w:numId="9">
    <w:abstractNumId w:val="29"/>
  </w:num>
  <w:num w:numId="10">
    <w:abstractNumId w:val="0"/>
  </w:num>
  <w:num w:numId="11">
    <w:abstractNumId w:val="30"/>
  </w:num>
  <w:num w:numId="12">
    <w:abstractNumId w:val="6"/>
  </w:num>
  <w:num w:numId="13">
    <w:abstractNumId w:val="1"/>
  </w:num>
  <w:num w:numId="14">
    <w:abstractNumId w:val="10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4"/>
  </w:num>
  <w:num w:numId="20">
    <w:abstractNumId w:val="20"/>
  </w:num>
  <w:num w:numId="21">
    <w:abstractNumId w:val="19"/>
  </w:num>
  <w:num w:numId="22">
    <w:abstractNumId w:val="18"/>
  </w:num>
  <w:num w:numId="23">
    <w:abstractNumId w:val="8"/>
  </w:num>
  <w:num w:numId="24">
    <w:abstractNumId w:val="14"/>
  </w:num>
  <w:num w:numId="25">
    <w:abstractNumId w:val="4"/>
  </w:num>
  <w:num w:numId="26">
    <w:abstractNumId w:val="15"/>
  </w:num>
  <w:num w:numId="27">
    <w:abstractNumId w:val="2"/>
  </w:num>
  <w:num w:numId="28">
    <w:abstractNumId w:val="16"/>
  </w:num>
  <w:num w:numId="29">
    <w:abstractNumId w:val="7"/>
  </w:num>
  <w:num w:numId="30">
    <w:abstractNumId w:val="2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bookFoldPrint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30A6"/>
    <w:rsid w:val="00024532"/>
    <w:rsid w:val="000274AA"/>
    <w:rsid w:val="00027567"/>
    <w:rsid w:val="00030F55"/>
    <w:rsid w:val="0003171B"/>
    <w:rsid w:val="00031908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41A7"/>
    <w:rsid w:val="00060EF0"/>
    <w:rsid w:val="000613B4"/>
    <w:rsid w:val="000615D5"/>
    <w:rsid w:val="000622AA"/>
    <w:rsid w:val="00062DFD"/>
    <w:rsid w:val="0006480B"/>
    <w:rsid w:val="00065BD4"/>
    <w:rsid w:val="0006654C"/>
    <w:rsid w:val="00071BF5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34DF"/>
    <w:rsid w:val="000844B7"/>
    <w:rsid w:val="00087507"/>
    <w:rsid w:val="0008763D"/>
    <w:rsid w:val="000910E4"/>
    <w:rsid w:val="00091DF3"/>
    <w:rsid w:val="00091EBD"/>
    <w:rsid w:val="00091F00"/>
    <w:rsid w:val="000926E8"/>
    <w:rsid w:val="00093EC5"/>
    <w:rsid w:val="000953AF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D0E4A"/>
    <w:rsid w:val="000D4A41"/>
    <w:rsid w:val="000D55DF"/>
    <w:rsid w:val="000D5B12"/>
    <w:rsid w:val="000D6345"/>
    <w:rsid w:val="000D7EAC"/>
    <w:rsid w:val="000E0644"/>
    <w:rsid w:val="000E1B33"/>
    <w:rsid w:val="000E2404"/>
    <w:rsid w:val="000E2CBB"/>
    <w:rsid w:val="000E32A6"/>
    <w:rsid w:val="000E5159"/>
    <w:rsid w:val="000E5F4B"/>
    <w:rsid w:val="000E6E0E"/>
    <w:rsid w:val="000E7105"/>
    <w:rsid w:val="000E7A3B"/>
    <w:rsid w:val="000E7E27"/>
    <w:rsid w:val="000F1572"/>
    <w:rsid w:val="000F2D04"/>
    <w:rsid w:val="000F37AC"/>
    <w:rsid w:val="000F4D59"/>
    <w:rsid w:val="000F68F2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AD1"/>
    <w:rsid w:val="0012593E"/>
    <w:rsid w:val="00125D80"/>
    <w:rsid w:val="00125DF8"/>
    <w:rsid w:val="001263D5"/>
    <w:rsid w:val="00126839"/>
    <w:rsid w:val="0012772E"/>
    <w:rsid w:val="00127D62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4537"/>
    <w:rsid w:val="0016526A"/>
    <w:rsid w:val="001654CB"/>
    <w:rsid w:val="0017102C"/>
    <w:rsid w:val="0017147C"/>
    <w:rsid w:val="0017271B"/>
    <w:rsid w:val="0017491D"/>
    <w:rsid w:val="00175A80"/>
    <w:rsid w:val="001804EB"/>
    <w:rsid w:val="00181063"/>
    <w:rsid w:val="001822A5"/>
    <w:rsid w:val="0018233B"/>
    <w:rsid w:val="001827CC"/>
    <w:rsid w:val="00182EA5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B74"/>
    <w:rsid w:val="001A6E05"/>
    <w:rsid w:val="001B1582"/>
    <w:rsid w:val="001B5028"/>
    <w:rsid w:val="001B5436"/>
    <w:rsid w:val="001C341E"/>
    <w:rsid w:val="001C35D8"/>
    <w:rsid w:val="001C3E48"/>
    <w:rsid w:val="001C43A6"/>
    <w:rsid w:val="001C4CFD"/>
    <w:rsid w:val="001C5A19"/>
    <w:rsid w:val="001C5A79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4EDD"/>
    <w:rsid w:val="001E57DE"/>
    <w:rsid w:val="001E6547"/>
    <w:rsid w:val="001E69FE"/>
    <w:rsid w:val="001E73D1"/>
    <w:rsid w:val="001E7CBD"/>
    <w:rsid w:val="001F04D7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89E"/>
    <w:rsid w:val="002114DB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6CA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7810"/>
    <w:rsid w:val="00240112"/>
    <w:rsid w:val="00240232"/>
    <w:rsid w:val="002416FD"/>
    <w:rsid w:val="00241929"/>
    <w:rsid w:val="00241C22"/>
    <w:rsid w:val="00243F58"/>
    <w:rsid w:val="0024558B"/>
    <w:rsid w:val="00245DF0"/>
    <w:rsid w:val="00251487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F22"/>
    <w:rsid w:val="00263599"/>
    <w:rsid w:val="00265289"/>
    <w:rsid w:val="00267A87"/>
    <w:rsid w:val="002700C7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B19"/>
    <w:rsid w:val="002941B1"/>
    <w:rsid w:val="002941F0"/>
    <w:rsid w:val="00294E0C"/>
    <w:rsid w:val="002951E3"/>
    <w:rsid w:val="002A2137"/>
    <w:rsid w:val="002A3693"/>
    <w:rsid w:val="002A491A"/>
    <w:rsid w:val="002A55C6"/>
    <w:rsid w:val="002A686E"/>
    <w:rsid w:val="002A6E50"/>
    <w:rsid w:val="002A7B29"/>
    <w:rsid w:val="002A7D74"/>
    <w:rsid w:val="002A7FDC"/>
    <w:rsid w:val="002B0C1C"/>
    <w:rsid w:val="002B319A"/>
    <w:rsid w:val="002B5005"/>
    <w:rsid w:val="002B52C7"/>
    <w:rsid w:val="002B593A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428F"/>
    <w:rsid w:val="002C4391"/>
    <w:rsid w:val="002C4E8C"/>
    <w:rsid w:val="002C6091"/>
    <w:rsid w:val="002D014A"/>
    <w:rsid w:val="002D2557"/>
    <w:rsid w:val="002D27A4"/>
    <w:rsid w:val="002D361D"/>
    <w:rsid w:val="002D4363"/>
    <w:rsid w:val="002D50A2"/>
    <w:rsid w:val="002D696E"/>
    <w:rsid w:val="002D6974"/>
    <w:rsid w:val="002D6E41"/>
    <w:rsid w:val="002E2233"/>
    <w:rsid w:val="002E2351"/>
    <w:rsid w:val="002E4310"/>
    <w:rsid w:val="002E44B4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D93"/>
    <w:rsid w:val="00314436"/>
    <w:rsid w:val="0031521C"/>
    <w:rsid w:val="00316740"/>
    <w:rsid w:val="00316919"/>
    <w:rsid w:val="00322259"/>
    <w:rsid w:val="0032228F"/>
    <w:rsid w:val="00323F0A"/>
    <w:rsid w:val="00325360"/>
    <w:rsid w:val="003259D5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D61"/>
    <w:rsid w:val="003372C6"/>
    <w:rsid w:val="00337FBE"/>
    <w:rsid w:val="00341574"/>
    <w:rsid w:val="00341CD1"/>
    <w:rsid w:val="00341D21"/>
    <w:rsid w:val="00343618"/>
    <w:rsid w:val="00344732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4ECC"/>
    <w:rsid w:val="00365EA0"/>
    <w:rsid w:val="00366D95"/>
    <w:rsid w:val="003678B7"/>
    <w:rsid w:val="00371AE9"/>
    <w:rsid w:val="00371BD9"/>
    <w:rsid w:val="00373283"/>
    <w:rsid w:val="00373BE0"/>
    <w:rsid w:val="00374C6F"/>
    <w:rsid w:val="00374EED"/>
    <w:rsid w:val="00375CCB"/>
    <w:rsid w:val="00380B2B"/>
    <w:rsid w:val="00382686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201F"/>
    <w:rsid w:val="003A2DFF"/>
    <w:rsid w:val="003A3207"/>
    <w:rsid w:val="003A3AE5"/>
    <w:rsid w:val="003A5121"/>
    <w:rsid w:val="003A5195"/>
    <w:rsid w:val="003B048C"/>
    <w:rsid w:val="003B0E71"/>
    <w:rsid w:val="003B1E13"/>
    <w:rsid w:val="003B323F"/>
    <w:rsid w:val="003B37DF"/>
    <w:rsid w:val="003B578D"/>
    <w:rsid w:val="003B66E7"/>
    <w:rsid w:val="003D0D99"/>
    <w:rsid w:val="003D1057"/>
    <w:rsid w:val="003D15E4"/>
    <w:rsid w:val="003D1CDB"/>
    <w:rsid w:val="003D2B29"/>
    <w:rsid w:val="003D38E8"/>
    <w:rsid w:val="003D4829"/>
    <w:rsid w:val="003D4881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148D"/>
    <w:rsid w:val="003F5A27"/>
    <w:rsid w:val="003F5ED7"/>
    <w:rsid w:val="003F63E7"/>
    <w:rsid w:val="003F6FE6"/>
    <w:rsid w:val="003F7608"/>
    <w:rsid w:val="003F7FDD"/>
    <w:rsid w:val="00400089"/>
    <w:rsid w:val="0040313F"/>
    <w:rsid w:val="00404E72"/>
    <w:rsid w:val="00405CC9"/>
    <w:rsid w:val="00412605"/>
    <w:rsid w:val="00414360"/>
    <w:rsid w:val="004164CF"/>
    <w:rsid w:val="004203C7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303F4"/>
    <w:rsid w:val="004312F4"/>
    <w:rsid w:val="004324F3"/>
    <w:rsid w:val="00433265"/>
    <w:rsid w:val="00441743"/>
    <w:rsid w:val="00442CF5"/>
    <w:rsid w:val="00442D1C"/>
    <w:rsid w:val="00445C8C"/>
    <w:rsid w:val="00446B4E"/>
    <w:rsid w:val="004514BF"/>
    <w:rsid w:val="004532A0"/>
    <w:rsid w:val="0045383E"/>
    <w:rsid w:val="00453A25"/>
    <w:rsid w:val="00454E48"/>
    <w:rsid w:val="00456779"/>
    <w:rsid w:val="00457A0D"/>
    <w:rsid w:val="004601BE"/>
    <w:rsid w:val="00460AF0"/>
    <w:rsid w:val="00461C1D"/>
    <w:rsid w:val="00466BCB"/>
    <w:rsid w:val="00466C8C"/>
    <w:rsid w:val="00467B9F"/>
    <w:rsid w:val="0047022F"/>
    <w:rsid w:val="004707E9"/>
    <w:rsid w:val="0047143F"/>
    <w:rsid w:val="004737B7"/>
    <w:rsid w:val="004743C6"/>
    <w:rsid w:val="0047554E"/>
    <w:rsid w:val="00475DA0"/>
    <w:rsid w:val="00480839"/>
    <w:rsid w:val="004809D8"/>
    <w:rsid w:val="004814D4"/>
    <w:rsid w:val="004842E3"/>
    <w:rsid w:val="00484F03"/>
    <w:rsid w:val="00485E14"/>
    <w:rsid w:val="00486C81"/>
    <w:rsid w:val="00490BF7"/>
    <w:rsid w:val="0049246D"/>
    <w:rsid w:val="00492D03"/>
    <w:rsid w:val="0049394F"/>
    <w:rsid w:val="00494441"/>
    <w:rsid w:val="004A0AC1"/>
    <w:rsid w:val="004A0C0D"/>
    <w:rsid w:val="004A128B"/>
    <w:rsid w:val="004A15D4"/>
    <w:rsid w:val="004A2A07"/>
    <w:rsid w:val="004A3853"/>
    <w:rsid w:val="004A53DE"/>
    <w:rsid w:val="004A6642"/>
    <w:rsid w:val="004B07CB"/>
    <w:rsid w:val="004B1B3C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2826"/>
    <w:rsid w:val="004D3827"/>
    <w:rsid w:val="004D4028"/>
    <w:rsid w:val="004D7254"/>
    <w:rsid w:val="004E03DA"/>
    <w:rsid w:val="004E044F"/>
    <w:rsid w:val="004E0B55"/>
    <w:rsid w:val="004E3EA2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C11"/>
    <w:rsid w:val="00533041"/>
    <w:rsid w:val="0053368C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5102"/>
    <w:rsid w:val="005555B9"/>
    <w:rsid w:val="005559BA"/>
    <w:rsid w:val="005575DE"/>
    <w:rsid w:val="005576F0"/>
    <w:rsid w:val="005578B3"/>
    <w:rsid w:val="00557938"/>
    <w:rsid w:val="00562035"/>
    <w:rsid w:val="00562118"/>
    <w:rsid w:val="00562256"/>
    <w:rsid w:val="00562C91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734F"/>
    <w:rsid w:val="00580217"/>
    <w:rsid w:val="00581F71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20C2"/>
    <w:rsid w:val="005D530B"/>
    <w:rsid w:val="005D5C20"/>
    <w:rsid w:val="005D713B"/>
    <w:rsid w:val="005D769A"/>
    <w:rsid w:val="005D794B"/>
    <w:rsid w:val="005D7C4E"/>
    <w:rsid w:val="005E20A1"/>
    <w:rsid w:val="005F17B8"/>
    <w:rsid w:val="005F26F9"/>
    <w:rsid w:val="005F339B"/>
    <w:rsid w:val="005F5B8A"/>
    <w:rsid w:val="005F5CD8"/>
    <w:rsid w:val="005F6089"/>
    <w:rsid w:val="005F6B7B"/>
    <w:rsid w:val="005F71F5"/>
    <w:rsid w:val="005F785E"/>
    <w:rsid w:val="00605ADB"/>
    <w:rsid w:val="00605C10"/>
    <w:rsid w:val="00607AFA"/>
    <w:rsid w:val="006101A6"/>
    <w:rsid w:val="0061076E"/>
    <w:rsid w:val="00611025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A9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D79"/>
    <w:rsid w:val="00671F86"/>
    <w:rsid w:val="00673E0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E45"/>
    <w:rsid w:val="00692D31"/>
    <w:rsid w:val="00693FC6"/>
    <w:rsid w:val="00695299"/>
    <w:rsid w:val="006956D1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4169"/>
    <w:rsid w:val="006B52FE"/>
    <w:rsid w:val="006B5668"/>
    <w:rsid w:val="006B585A"/>
    <w:rsid w:val="006B5C46"/>
    <w:rsid w:val="006B63FD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6977"/>
    <w:rsid w:val="006E02EA"/>
    <w:rsid w:val="006E03F4"/>
    <w:rsid w:val="006E06CE"/>
    <w:rsid w:val="006E1CEE"/>
    <w:rsid w:val="006E42E1"/>
    <w:rsid w:val="006E5B0C"/>
    <w:rsid w:val="006E7FE8"/>
    <w:rsid w:val="006F14ED"/>
    <w:rsid w:val="006F2219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7FDC"/>
    <w:rsid w:val="00721444"/>
    <w:rsid w:val="00721DA0"/>
    <w:rsid w:val="007229CC"/>
    <w:rsid w:val="00725F96"/>
    <w:rsid w:val="007278C9"/>
    <w:rsid w:val="00732241"/>
    <w:rsid w:val="00733A71"/>
    <w:rsid w:val="007343E3"/>
    <w:rsid w:val="00734926"/>
    <w:rsid w:val="00736F92"/>
    <w:rsid w:val="007468B9"/>
    <w:rsid w:val="00747398"/>
    <w:rsid w:val="007520E4"/>
    <w:rsid w:val="007526DB"/>
    <w:rsid w:val="0075653B"/>
    <w:rsid w:val="007572D3"/>
    <w:rsid w:val="00761298"/>
    <w:rsid w:val="00761C9A"/>
    <w:rsid w:val="00763267"/>
    <w:rsid w:val="007652AF"/>
    <w:rsid w:val="00770884"/>
    <w:rsid w:val="00770C88"/>
    <w:rsid w:val="00770E0E"/>
    <w:rsid w:val="00772787"/>
    <w:rsid w:val="007729D4"/>
    <w:rsid w:val="00773ED3"/>
    <w:rsid w:val="00774137"/>
    <w:rsid w:val="00775A7F"/>
    <w:rsid w:val="00776FE3"/>
    <w:rsid w:val="00777FA8"/>
    <w:rsid w:val="007838D0"/>
    <w:rsid w:val="00784375"/>
    <w:rsid w:val="007858E8"/>
    <w:rsid w:val="0078614B"/>
    <w:rsid w:val="00790871"/>
    <w:rsid w:val="00791189"/>
    <w:rsid w:val="007924EC"/>
    <w:rsid w:val="00792B9C"/>
    <w:rsid w:val="00793561"/>
    <w:rsid w:val="00793B68"/>
    <w:rsid w:val="00794273"/>
    <w:rsid w:val="00795530"/>
    <w:rsid w:val="0079612E"/>
    <w:rsid w:val="00796431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C27A1"/>
    <w:rsid w:val="007C281F"/>
    <w:rsid w:val="007C2A43"/>
    <w:rsid w:val="007C2ADC"/>
    <w:rsid w:val="007C2C7C"/>
    <w:rsid w:val="007C3064"/>
    <w:rsid w:val="007C3DC3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E3565"/>
    <w:rsid w:val="007E3783"/>
    <w:rsid w:val="007E37E1"/>
    <w:rsid w:val="007E7273"/>
    <w:rsid w:val="007E7A09"/>
    <w:rsid w:val="007E7A75"/>
    <w:rsid w:val="007F14F2"/>
    <w:rsid w:val="007F164F"/>
    <w:rsid w:val="007F1AC6"/>
    <w:rsid w:val="007F4EDC"/>
    <w:rsid w:val="007F5BA0"/>
    <w:rsid w:val="007F5D26"/>
    <w:rsid w:val="007F7404"/>
    <w:rsid w:val="00800EBF"/>
    <w:rsid w:val="0080230C"/>
    <w:rsid w:val="00803CE9"/>
    <w:rsid w:val="0080699A"/>
    <w:rsid w:val="008076C7"/>
    <w:rsid w:val="008106C8"/>
    <w:rsid w:val="00812A8D"/>
    <w:rsid w:val="008144DE"/>
    <w:rsid w:val="00815B59"/>
    <w:rsid w:val="00815E15"/>
    <w:rsid w:val="00815EDB"/>
    <w:rsid w:val="00816226"/>
    <w:rsid w:val="008204A9"/>
    <w:rsid w:val="008215F3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6303"/>
    <w:rsid w:val="008479B2"/>
    <w:rsid w:val="0085059A"/>
    <w:rsid w:val="00851661"/>
    <w:rsid w:val="008525FD"/>
    <w:rsid w:val="0085478B"/>
    <w:rsid w:val="00854819"/>
    <w:rsid w:val="008549D3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C55"/>
    <w:rsid w:val="00892187"/>
    <w:rsid w:val="008A2692"/>
    <w:rsid w:val="008B1337"/>
    <w:rsid w:val="008B25B8"/>
    <w:rsid w:val="008B300C"/>
    <w:rsid w:val="008B3080"/>
    <w:rsid w:val="008B3614"/>
    <w:rsid w:val="008B6CC6"/>
    <w:rsid w:val="008B7E37"/>
    <w:rsid w:val="008B7F6D"/>
    <w:rsid w:val="008C420F"/>
    <w:rsid w:val="008C600E"/>
    <w:rsid w:val="008D01B6"/>
    <w:rsid w:val="008D043B"/>
    <w:rsid w:val="008D299D"/>
    <w:rsid w:val="008D3900"/>
    <w:rsid w:val="008D4718"/>
    <w:rsid w:val="008D4A2B"/>
    <w:rsid w:val="008D5C7B"/>
    <w:rsid w:val="008D7226"/>
    <w:rsid w:val="008D77F5"/>
    <w:rsid w:val="008D7B95"/>
    <w:rsid w:val="008E0925"/>
    <w:rsid w:val="008E0CCB"/>
    <w:rsid w:val="008E23BF"/>
    <w:rsid w:val="008E3355"/>
    <w:rsid w:val="008E6AFF"/>
    <w:rsid w:val="008F038F"/>
    <w:rsid w:val="008F1725"/>
    <w:rsid w:val="008F4E00"/>
    <w:rsid w:val="008F4EA5"/>
    <w:rsid w:val="008F552B"/>
    <w:rsid w:val="008F6053"/>
    <w:rsid w:val="008F7610"/>
    <w:rsid w:val="00900B50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BA9"/>
    <w:rsid w:val="00917A1D"/>
    <w:rsid w:val="00917B7A"/>
    <w:rsid w:val="00921904"/>
    <w:rsid w:val="009233E0"/>
    <w:rsid w:val="00924886"/>
    <w:rsid w:val="0092491C"/>
    <w:rsid w:val="00927030"/>
    <w:rsid w:val="0092725E"/>
    <w:rsid w:val="00931154"/>
    <w:rsid w:val="00931BC4"/>
    <w:rsid w:val="00932ABF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79A0"/>
    <w:rsid w:val="009813C0"/>
    <w:rsid w:val="0098352B"/>
    <w:rsid w:val="0098569D"/>
    <w:rsid w:val="0098782F"/>
    <w:rsid w:val="00987DFC"/>
    <w:rsid w:val="00991FC6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B0E31"/>
    <w:rsid w:val="009B1058"/>
    <w:rsid w:val="009B17E4"/>
    <w:rsid w:val="009B280F"/>
    <w:rsid w:val="009B2894"/>
    <w:rsid w:val="009B3457"/>
    <w:rsid w:val="009B53CB"/>
    <w:rsid w:val="009B564D"/>
    <w:rsid w:val="009B6A0E"/>
    <w:rsid w:val="009C091B"/>
    <w:rsid w:val="009C0B5E"/>
    <w:rsid w:val="009C1DBB"/>
    <w:rsid w:val="009C440F"/>
    <w:rsid w:val="009C61E0"/>
    <w:rsid w:val="009D0247"/>
    <w:rsid w:val="009D3CDA"/>
    <w:rsid w:val="009E04C6"/>
    <w:rsid w:val="009E1929"/>
    <w:rsid w:val="009E2771"/>
    <w:rsid w:val="009E2994"/>
    <w:rsid w:val="009E2B03"/>
    <w:rsid w:val="009E54CE"/>
    <w:rsid w:val="009E5E42"/>
    <w:rsid w:val="009F26A1"/>
    <w:rsid w:val="009F343B"/>
    <w:rsid w:val="009F4E4F"/>
    <w:rsid w:val="009F71DC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14D6"/>
    <w:rsid w:val="00A338D4"/>
    <w:rsid w:val="00A34555"/>
    <w:rsid w:val="00A35AC9"/>
    <w:rsid w:val="00A401E9"/>
    <w:rsid w:val="00A408E7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3D92"/>
    <w:rsid w:val="00A5573F"/>
    <w:rsid w:val="00A56A1B"/>
    <w:rsid w:val="00A576B5"/>
    <w:rsid w:val="00A63408"/>
    <w:rsid w:val="00A65BCA"/>
    <w:rsid w:val="00A66D61"/>
    <w:rsid w:val="00A6772E"/>
    <w:rsid w:val="00A73175"/>
    <w:rsid w:val="00A76450"/>
    <w:rsid w:val="00A769D5"/>
    <w:rsid w:val="00A76B80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90037"/>
    <w:rsid w:val="00A9015D"/>
    <w:rsid w:val="00A908BD"/>
    <w:rsid w:val="00A91227"/>
    <w:rsid w:val="00A921E1"/>
    <w:rsid w:val="00A95A00"/>
    <w:rsid w:val="00A97094"/>
    <w:rsid w:val="00AA1101"/>
    <w:rsid w:val="00AA594A"/>
    <w:rsid w:val="00AA5FCC"/>
    <w:rsid w:val="00AA629B"/>
    <w:rsid w:val="00AA72D8"/>
    <w:rsid w:val="00AA7301"/>
    <w:rsid w:val="00AA7897"/>
    <w:rsid w:val="00AB059B"/>
    <w:rsid w:val="00AB09B9"/>
    <w:rsid w:val="00AB0BF6"/>
    <w:rsid w:val="00AB1312"/>
    <w:rsid w:val="00AB4768"/>
    <w:rsid w:val="00AB639F"/>
    <w:rsid w:val="00AC0664"/>
    <w:rsid w:val="00AC2404"/>
    <w:rsid w:val="00AC24A4"/>
    <w:rsid w:val="00AC71AE"/>
    <w:rsid w:val="00AD03A0"/>
    <w:rsid w:val="00AD2253"/>
    <w:rsid w:val="00AD5BC0"/>
    <w:rsid w:val="00AD6A47"/>
    <w:rsid w:val="00AE1AFD"/>
    <w:rsid w:val="00AE2B62"/>
    <w:rsid w:val="00AE300D"/>
    <w:rsid w:val="00AE3E31"/>
    <w:rsid w:val="00AE5173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B03978"/>
    <w:rsid w:val="00B03EC2"/>
    <w:rsid w:val="00B042C7"/>
    <w:rsid w:val="00B046BD"/>
    <w:rsid w:val="00B0572A"/>
    <w:rsid w:val="00B05EC7"/>
    <w:rsid w:val="00B06BDE"/>
    <w:rsid w:val="00B0773A"/>
    <w:rsid w:val="00B131B6"/>
    <w:rsid w:val="00B15D97"/>
    <w:rsid w:val="00B227F2"/>
    <w:rsid w:val="00B24D01"/>
    <w:rsid w:val="00B265F2"/>
    <w:rsid w:val="00B266B9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39E3"/>
    <w:rsid w:val="00B43ABA"/>
    <w:rsid w:val="00B4415E"/>
    <w:rsid w:val="00B441D5"/>
    <w:rsid w:val="00B44532"/>
    <w:rsid w:val="00B44562"/>
    <w:rsid w:val="00B46073"/>
    <w:rsid w:val="00B47503"/>
    <w:rsid w:val="00B50DF3"/>
    <w:rsid w:val="00B52DF4"/>
    <w:rsid w:val="00B533E3"/>
    <w:rsid w:val="00B55460"/>
    <w:rsid w:val="00B5788E"/>
    <w:rsid w:val="00B61471"/>
    <w:rsid w:val="00B623BC"/>
    <w:rsid w:val="00B62FDA"/>
    <w:rsid w:val="00B64227"/>
    <w:rsid w:val="00B64285"/>
    <w:rsid w:val="00B6502D"/>
    <w:rsid w:val="00B666DB"/>
    <w:rsid w:val="00B66D72"/>
    <w:rsid w:val="00B67502"/>
    <w:rsid w:val="00B7185A"/>
    <w:rsid w:val="00B72439"/>
    <w:rsid w:val="00B73621"/>
    <w:rsid w:val="00B73B11"/>
    <w:rsid w:val="00B73C5C"/>
    <w:rsid w:val="00B77557"/>
    <w:rsid w:val="00B77B8C"/>
    <w:rsid w:val="00B81826"/>
    <w:rsid w:val="00B81D81"/>
    <w:rsid w:val="00B81FDA"/>
    <w:rsid w:val="00B838A2"/>
    <w:rsid w:val="00B8456D"/>
    <w:rsid w:val="00B85262"/>
    <w:rsid w:val="00B926CD"/>
    <w:rsid w:val="00B9299A"/>
    <w:rsid w:val="00B93203"/>
    <w:rsid w:val="00B93885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2577"/>
    <w:rsid w:val="00BA2682"/>
    <w:rsid w:val="00BA2DBF"/>
    <w:rsid w:val="00BA3D10"/>
    <w:rsid w:val="00BA49A2"/>
    <w:rsid w:val="00BA4B0E"/>
    <w:rsid w:val="00BA4DE2"/>
    <w:rsid w:val="00BA5437"/>
    <w:rsid w:val="00BA59CB"/>
    <w:rsid w:val="00BA6323"/>
    <w:rsid w:val="00BB0B44"/>
    <w:rsid w:val="00BB15ED"/>
    <w:rsid w:val="00BB196C"/>
    <w:rsid w:val="00BB2B14"/>
    <w:rsid w:val="00BB757F"/>
    <w:rsid w:val="00BC0675"/>
    <w:rsid w:val="00BC0B43"/>
    <w:rsid w:val="00BC3AA9"/>
    <w:rsid w:val="00BC3E2B"/>
    <w:rsid w:val="00BC5534"/>
    <w:rsid w:val="00BC6176"/>
    <w:rsid w:val="00BC6F11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3B82"/>
    <w:rsid w:val="00BE497F"/>
    <w:rsid w:val="00BE50A3"/>
    <w:rsid w:val="00BF183C"/>
    <w:rsid w:val="00BF2361"/>
    <w:rsid w:val="00BF4ED8"/>
    <w:rsid w:val="00BF5800"/>
    <w:rsid w:val="00BF5C4D"/>
    <w:rsid w:val="00BF5D42"/>
    <w:rsid w:val="00BF684A"/>
    <w:rsid w:val="00BF6C9E"/>
    <w:rsid w:val="00C00437"/>
    <w:rsid w:val="00C0077B"/>
    <w:rsid w:val="00C00843"/>
    <w:rsid w:val="00C01787"/>
    <w:rsid w:val="00C01A34"/>
    <w:rsid w:val="00C03E28"/>
    <w:rsid w:val="00C04017"/>
    <w:rsid w:val="00C055DB"/>
    <w:rsid w:val="00C11B7C"/>
    <w:rsid w:val="00C12BA6"/>
    <w:rsid w:val="00C12C95"/>
    <w:rsid w:val="00C136C6"/>
    <w:rsid w:val="00C14532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20C9"/>
    <w:rsid w:val="00C322BA"/>
    <w:rsid w:val="00C335F8"/>
    <w:rsid w:val="00C337D1"/>
    <w:rsid w:val="00C338B8"/>
    <w:rsid w:val="00C40448"/>
    <w:rsid w:val="00C42A1F"/>
    <w:rsid w:val="00C42FDF"/>
    <w:rsid w:val="00C445DB"/>
    <w:rsid w:val="00C454F9"/>
    <w:rsid w:val="00C45954"/>
    <w:rsid w:val="00C46D58"/>
    <w:rsid w:val="00C471BA"/>
    <w:rsid w:val="00C5000D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5346"/>
    <w:rsid w:val="00C972E6"/>
    <w:rsid w:val="00C97450"/>
    <w:rsid w:val="00CA0CD3"/>
    <w:rsid w:val="00CA0EA3"/>
    <w:rsid w:val="00CA172E"/>
    <w:rsid w:val="00CA1DEE"/>
    <w:rsid w:val="00CA2B41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1A20"/>
    <w:rsid w:val="00CC54A5"/>
    <w:rsid w:val="00CC5CC8"/>
    <w:rsid w:val="00CC7A2C"/>
    <w:rsid w:val="00CD1386"/>
    <w:rsid w:val="00CD1CEF"/>
    <w:rsid w:val="00CD481E"/>
    <w:rsid w:val="00CD4989"/>
    <w:rsid w:val="00CD6315"/>
    <w:rsid w:val="00CD63EC"/>
    <w:rsid w:val="00CD7C85"/>
    <w:rsid w:val="00CE08A5"/>
    <w:rsid w:val="00CE13A1"/>
    <w:rsid w:val="00CE2837"/>
    <w:rsid w:val="00CE310A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116AE"/>
    <w:rsid w:val="00D14F8B"/>
    <w:rsid w:val="00D1572F"/>
    <w:rsid w:val="00D159B9"/>
    <w:rsid w:val="00D15D38"/>
    <w:rsid w:val="00D1624B"/>
    <w:rsid w:val="00D16F6E"/>
    <w:rsid w:val="00D1777B"/>
    <w:rsid w:val="00D20857"/>
    <w:rsid w:val="00D22E4C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3455"/>
    <w:rsid w:val="00D435D0"/>
    <w:rsid w:val="00D44581"/>
    <w:rsid w:val="00D45659"/>
    <w:rsid w:val="00D462B7"/>
    <w:rsid w:val="00D51BB8"/>
    <w:rsid w:val="00D52BCD"/>
    <w:rsid w:val="00D536E3"/>
    <w:rsid w:val="00D53A31"/>
    <w:rsid w:val="00D571A4"/>
    <w:rsid w:val="00D57560"/>
    <w:rsid w:val="00D623E0"/>
    <w:rsid w:val="00D62B3F"/>
    <w:rsid w:val="00D646D9"/>
    <w:rsid w:val="00D6472C"/>
    <w:rsid w:val="00D653D7"/>
    <w:rsid w:val="00D67771"/>
    <w:rsid w:val="00D71449"/>
    <w:rsid w:val="00D71788"/>
    <w:rsid w:val="00D71825"/>
    <w:rsid w:val="00D71A24"/>
    <w:rsid w:val="00D7339B"/>
    <w:rsid w:val="00D74D5C"/>
    <w:rsid w:val="00D75624"/>
    <w:rsid w:val="00D75CEF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52EE"/>
    <w:rsid w:val="00D972CE"/>
    <w:rsid w:val="00D97A14"/>
    <w:rsid w:val="00DA0E85"/>
    <w:rsid w:val="00DA3A70"/>
    <w:rsid w:val="00DA3C22"/>
    <w:rsid w:val="00DA4BF3"/>
    <w:rsid w:val="00DA69A7"/>
    <w:rsid w:val="00DB0186"/>
    <w:rsid w:val="00DB0B60"/>
    <w:rsid w:val="00DB35D1"/>
    <w:rsid w:val="00DB4EC1"/>
    <w:rsid w:val="00DB63CD"/>
    <w:rsid w:val="00DB6485"/>
    <w:rsid w:val="00DC0187"/>
    <w:rsid w:val="00DC08E6"/>
    <w:rsid w:val="00DC0BE2"/>
    <w:rsid w:val="00DC3BB7"/>
    <w:rsid w:val="00DC5017"/>
    <w:rsid w:val="00DC5AFB"/>
    <w:rsid w:val="00DC5C5D"/>
    <w:rsid w:val="00DD0D60"/>
    <w:rsid w:val="00DD1B4F"/>
    <w:rsid w:val="00DD1E18"/>
    <w:rsid w:val="00DD1E94"/>
    <w:rsid w:val="00DD6675"/>
    <w:rsid w:val="00DE0024"/>
    <w:rsid w:val="00DE21D6"/>
    <w:rsid w:val="00DE4D87"/>
    <w:rsid w:val="00DE7937"/>
    <w:rsid w:val="00DF57CE"/>
    <w:rsid w:val="00DF6429"/>
    <w:rsid w:val="00DF6A29"/>
    <w:rsid w:val="00E00B9E"/>
    <w:rsid w:val="00E0637E"/>
    <w:rsid w:val="00E06796"/>
    <w:rsid w:val="00E10BB3"/>
    <w:rsid w:val="00E10C00"/>
    <w:rsid w:val="00E13249"/>
    <w:rsid w:val="00E151A3"/>
    <w:rsid w:val="00E20A4B"/>
    <w:rsid w:val="00E2248B"/>
    <w:rsid w:val="00E229A1"/>
    <w:rsid w:val="00E23713"/>
    <w:rsid w:val="00E2627D"/>
    <w:rsid w:val="00E26B2F"/>
    <w:rsid w:val="00E30A74"/>
    <w:rsid w:val="00E30BF6"/>
    <w:rsid w:val="00E323A6"/>
    <w:rsid w:val="00E32ACC"/>
    <w:rsid w:val="00E32C2D"/>
    <w:rsid w:val="00E35313"/>
    <w:rsid w:val="00E377B8"/>
    <w:rsid w:val="00E4247F"/>
    <w:rsid w:val="00E43D35"/>
    <w:rsid w:val="00E50E70"/>
    <w:rsid w:val="00E510E6"/>
    <w:rsid w:val="00E516C3"/>
    <w:rsid w:val="00E51E65"/>
    <w:rsid w:val="00E524FC"/>
    <w:rsid w:val="00E52D0E"/>
    <w:rsid w:val="00E53622"/>
    <w:rsid w:val="00E547CE"/>
    <w:rsid w:val="00E570E4"/>
    <w:rsid w:val="00E574D4"/>
    <w:rsid w:val="00E6039E"/>
    <w:rsid w:val="00E603BE"/>
    <w:rsid w:val="00E612CE"/>
    <w:rsid w:val="00E61BEC"/>
    <w:rsid w:val="00E6392E"/>
    <w:rsid w:val="00E63DA5"/>
    <w:rsid w:val="00E6426D"/>
    <w:rsid w:val="00E64D92"/>
    <w:rsid w:val="00E64F04"/>
    <w:rsid w:val="00E653AD"/>
    <w:rsid w:val="00E66F44"/>
    <w:rsid w:val="00E67821"/>
    <w:rsid w:val="00E67844"/>
    <w:rsid w:val="00E67926"/>
    <w:rsid w:val="00E67987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3964"/>
    <w:rsid w:val="00E940D0"/>
    <w:rsid w:val="00E94186"/>
    <w:rsid w:val="00E95C71"/>
    <w:rsid w:val="00E974AB"/>
    <w:rsid w:val="00E97BC5"/>
    <w:rsid w:val="00E97E7D"/>
    <w:rsid w:val="00EA00E1"/>
    <w:rsid w:val="00EA0DBF"/>
    <w:rsid w:val="00EA2664"/>
    <w:rsid w:val="00EA2DB6"/>
    <w:rsid w:val="00EA3293"/>
    <w:rsid w:val="00EA4EBF"/>
    <w:rsid w:val="00EA6B8C"/>
    <w:rsid w:val="00EA756A"/>
    <w:rsid w:val="00EB0D89"/>
    <w:rsid w:val="00EB1BDA"/>
    <w:rsid w:val="00EB37EB"/>
    <w:rsid w:val="00EB4EB5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7466"/>
    <w:rsid w:val="00ED7BAA"/>
    <w:rsid w:val="00EE0BD5"/>
    <w:rsid w:val="00EE0EAB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3B2F"/>
    <w:rsid w:val="00EF6C26"/>
    <w:rsid w:val="00EF7345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7349"/>
    <w:rsid w:val="00F105BD"/>
    <w:rsid w:val="00F113C7"/>
    <w:rsid w:val="00F118BB"/>
    <w:rsid w:val="00F1223D"/>
    <w:rsid w:val="00F12A49"/>
    <w:rsid w:val="00F12F85"/>
    <w:rsid w:val="00F16102"/>
    <w:rsid w:val="00F1733A"/>
    <w:rsid w:val="00F17813"/>
    <w:rsid w:val="00F20677"/>
    <w:rsid w:val="00F21CC3"/>
    <w:rsid w:val="00F3086A"/>
    <w:rsid w:val="00F30BCA"/>
    <w:rsid w:val="00F30ECC"/>
    <w:rsid w:val="00F34B20"/>
    <w:rsid w:val="00F35454"/>
    <w:rsid w:val="00F404D1"/>
    <w:rsid w:val="00F40CCD"/>
    <w:rsid w:val="00F44414"/>
    <w:rsid w:val="00F4602C"/>
    <w:rsid w:val="00F5046A"/>
    <w:rsid w:val="00F51BF3"/>
    <w:rsid w:val="00F51CE5"/>
    <w:rsid w:val="00F521D5"/>
    <w:rsid w:val="00F52FFF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744F"/>
    <w:rsid w:val="00F700BA"/>
    <w:rsid w:val="00F70C2F"/>
    <w:rsid w:val="00F71761"/>
    <w:rsid w:val="00F72994"/>
    <w:rsid w:val="00F7326C"/>
    <w:rsid w:val="00F76B4A"/>
    <w:rsid w:val="00F8066B"/>
    <w:rsid w:val="00F80834"/>
    <w:rsid w:val="00F80C68"/>
    <w:rsid w:val="00F81EE2"/>
    <w:rsid w:val="00F825E0"/>
    <w:rsid w:val="00F83AB3"/>
    <w:rsid w:val="00F85119"/>
    <w:rsid w:val="00F86B9B"/>
    <w:rsid w:val="00F8756A"/>
    <w:rsid w:val="00F87841"/>
    <w:rsid w:val="00F931D7"/>
    <w:rsid w:val="00F976CE"/>
    <w:rsid w:val="00FA2320"/>
    <w:rsid w:val="00FA450C"/>
    <w:rsid w:val="00FA4DFB"/>
    <w:rsid w:val="00FA7B54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A03"/>
    <w:rsid w:val="00FC4CB2"/>
    <w:rsid w:val="00FC6104"/>
    <w:rsid w:val="00FC786A"/>
    <w:rsid w:val="00FC7DFB"/>
    <w:rsid w:val="00FD0B05"/>
    <w:rsid w:val="00FD144C"/>
    <w:rsid w:val="00FD15A4"/>
    <w:rsid w:val="00FD33E3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fc2bff61-6a31-4c51-9f32-b9bba46405e5"/>
    <ds:schemaRef ds:uri="http://purl.org/dc/terms/"/>
    <ds:schemaRef ds:uri="http://schemas.openxmlformats.org/package/2006/metadata/core-properties"/>
    <ds:schemaRef ds:uri="cc9255bc-4d99-4f42-bba5-857cbcc6e725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5ABEB6-F7DA-4501-B7E2-8B781D99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3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3</cp:revision>
  <cp:lastPrinted>2020-03-09T16:27:00Z</cp:lastPrinted>
  <dcterms:created xsi:type="dcterms:W3CDTF">2021-07-28T13:59:00Z</dcterms:created>
  <dcterms:modified xsi:type="dcterms:W3CDTF">2021-07-28T14:01:00Z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